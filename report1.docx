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C00" w:rsidRPr="00663B45" w:rsidRDefault="00721C00" w:rsidP="00721C00">
      <w:pPr>
        <w:pStyle w:val="a5"/>
        <w:jc w:val="center"/>
        <w:rPr>
          <w:rStyle w:val="a4"/>
        </w:rPr>
      </w:pPr>
      <w:r>
        <w:rPr>
          <w:rFonts w:hint="eastAsia"/>
        </w:rPr>
        <w:t>题目</w:t>
      </w:r>
      <w:r>
        <w:rPr>
          <w:rFonts w:hint="eastAsia"/>
        </w:rPr>
        <w:t xml:space="preserve">       </w:t>
      </w:r>
      <w:r w:rsidR="005C25A2" w:rsidRPr="005C25A2">
        <w:t>Training Classifiers via SGD</w:t>
      </w:r>
    </w:p>
    <w:p w:rsidR="00721C00" w:rsidRDefault="00721C00" w:rsidP="00721C00">
      <w:pPr>
        <w:pStyle w:val="a7"/>
      </w:pPr>
      <w:r>
        <w:rPr>
          <w:rFonts w:hint="eastAsia"/>
        </w:rPr>
        <w:t>姓名：陈东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</w:rPr>
        <w:t xml:space="preserve">MF1633002       </w:t>
      </w:r>
      <w:r>
        <w:rPr>
          <w:rFonts w:hint="eastAsia"/>
        </w:rPr>
        <w:t>邮箱：</w:t>
      </w:r>
      <w:r w:rsidR="00003306">
        <w:fldChar w:fldCharType="begin"/>
      </w:r>
      <w:r w:rsidR="00003306">
        <w:instrText xml:space="preserve"> HYPERLINK "mailto:chendd@lamda.nju.edu.cn" </w:instrText>
      </w:r>
      <w:r w:rsidR="00003306">
        <w:fldChar w:fldCharType="separate"/>
      </w:r>
      <w:r w:rsidRPr="00763D97">
        <w:rPr>
          <w:rStyle w:val="a8"/>
          <w:rFonts w:hint="eastAsia"/>
        </w:rPr>
        <w:t>chendd@lamda.</w:t>
      </w:r>
      <w:r w:rsidRPr="00763D97">
        <w:rPr>
          <w:rStyle w:val="a8"/>
        </w:rPr>
        <w:t>nju.edu.cn</w:t>
      </w:r>
      <w:r w:rsidR="00003306">
        <w:rPr>
          <w:rStyle w:val="a8"/>
        </w:rPr>
        <w:fldChar w:fldCharType="end"/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联系方式</w:t>
      </w:r>
      <w:r w:rsidRPr="004E751F">
        <w:t xml:space="preserve"> 15062285720 </w:t>
      </w:r>
    </w:p>
    <w:p w:rsidR="00721C00" w:rsidRDefault="00721C00" w:rsidP="00721C00">
      <w:pPr>
        <w:pStyle w:val="a9"/>
        <w:ind w:left="119" w:hanging="119"/>
      </w:pPr>
      <w:r>
        <w:rPr>
          <w:rFonts w:hint="eastAsia"/>
        </w:rPr>
        <w:t>(</w:t>
      </w:r>
      <w:r>
        <w:rPr>
          <w:rFonts w:hint="eastAsia"/>
        </w:rPr>
        <w:t>南京大学</w:t>
      </w:r>
      <w:r>
        <w:rPr>
          <w:rFonts w:hint="eastAsia"/>
        </w:rPr>
        <w:t xml:space="preserve"> </w:t>
      </w:r>
      <w:r>
        <w:rPr>
          <w:rFonts w:hint="eastAsia"/>
        </w:rPr>
        <w:t>计算机科学与技术系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  210093)</w:t>
      </w:r>
    </w:p>
    <w:p w:rsidR="00A976A8" w:rsidRDefault="00A976A8" w:rsidP="00A976A8">
      <w:pPr>
        <w:pStyle w:val="1"/>
        <w:rPr>
          <w:bCs/>
        </w:rPr>
      </w:pPr>
      <w:r>
        <w:rPr>
          <w:rFonts w:hint="eastAsia"/>
          <w:bCs/>
        </w:rPr>
        <w:t>实现细节</w:t>
      </w:r>
    </w:p>
    <w:p w:rsidR="00E820FC" w:rsidRDefault="009D4455" w:rsidP="009D4455">
      <w:pPr>
        <w:pStyle w:val="a0"/>
        <w:numPr>
          <w:ilvl w:val="0"/>
          <w:numId w:val="4"/>
        </w:numPr>
        <w:ind w:firstLineChars="0"/>
        <w:rPr>
          <w:b/>
        </w:rPr>
      </w:pPr>
      <w:r w:rsidRPr="009D4455">
        <w:rPr>
          <w:b/>
        </w:rPr>
        <w:t>log-likelihood maximum logistic regression</w:t>
      </w:r>
    </w:p>
    <w:p w:rsidR="005808E5" w:rsidRDefault="005808E5" w:rsidP="00177151">
      <w:pPr>
        <w:pStyle w:val="a0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初始化</w:t>
      </w:r>
      <w:r>
        <w:rPr>
          <w:rFonts w:hint="eastAsia"/>
          <w:b/>
        </w:rPr>
        <w:t>beta</w:t>
      </w:r>
      <w:r w:rsidR="00490FA5">
        <w:rPr>
          <w:rFonts w:hint="eastAsia"/>
          <w:b/>
        </w:rPr>
        <w:t>=</w:t>
      </w:r>
      <w:r w:rsidR="00490FA5">
        <w:rPr>
          <w:b/>
        </w:rPr>
        <w:t>0</w:t>
      </w:r>
      <w:r>
        <w:rPr>
          <w:rFonts w:hint="eastAsia"/>
          <w:b/>
        </w:rPr>
        <w:t>的值，初始化步长</w:t>
      </w:r>
      <w:proofErr w:type="spellStart"/>
      <w:r>
        <w:rPr>
          <w:rFonts w:hint="eastAsia"/>
          <w:b/>
        </w:rPr>
        <w:t>arfa</w:t>
      </w:r>
      <w:proofErr w:type="spellEnd"/>
      <w:r>
        <w:rPr>
          <w:rFonts w:hint="eastAsia"/>
          <w:b/>
        </w:rPr>
        <w:t>，初始化</w:t>
      </w:r>
      <w:proofErr w:type="spellStart"/>
      <w:r>
        <w:rPr>
          <w:rFonts w:hint="eastAsia"/>
          <w:b/>
        </w:rPr>
        <w:t>lamda</w:t>
      </w:r>
      <w:proofErr w:type="spellEnd"/>
      <w:r w:rsidR="00490FA5">
        <w:rPr>
          <w:rFonts w:hint="eastAsia"/>
          <w:b/>
        </w:rPr>
        <w:t>=</w:t>
      </w:r>
      <w:r w:rsidR="00490FA5">
        <w:rPr>
          <w:b/>
        </w:rPr>
        <w:t>1</w:t>
      </w:r>
      <w:r>
        <w:rPr>
          <w:rFonts w:hint="eastAsia"/>
          <w:b/>
        </w:rPr>
        <w:t>，设置总共的迭代步数</w:t>
      </w:r>
      <w:r>
        <w:rPr>
          <w:rFonts w:hint="eastAsia"/>
          <w:b/>
        </w:rPr>
        <w:t>T</w:t>
      </w:r>
      <w:r>
        <w:rPr>
          <w:rFonts w:hint="eastAsia"/>
          <w:b/>
        </w:rPr>
        <w:t>。</w:t>
      </w:r>
    </w:p>
    <w:p w:rsidR="00177151" w:rsidRPr="009D4455" w:rsidRDefault="00177151" w:rsidP="00177151">
      <w:pPr>
        <w:pStyle w:val="a0"/>
        <w:numPr>
          <w:ilvl w:val="0"/>
          <w:numId w:val="6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在特征上扩增一维，</w:t>
      </w:r>
      <w:r w:rsidR="00E55458">
        <w:rPr>
          <w:rFonts w:hint="eastAsia"/>
          <w:b/>
        </w:rPr>
        <w:t>作为</w:t>
      </w:r>
      <w:r>
        <w:rPr>
          <w:rFonts w:hint="eastAsia"/>
          <w:b/>
        </w:rPr>
        <w:t>优化</w:t>
      </w:r>
      <w:r>
        <w:rPr>
          <w:rFonts w:hint="eastAsia"/>
          <w:b/>
        </w:rPr>
        <w:t>b</w:t>
      </w:r>
      <w:r w:rsidR="00E55458">
        <w:rPr>
          <w:rFonts w:hint="eastAsia"/>
          <w:b/>
        </w:rPr>
        <w:t>之用</w:t>
      </w:r>
      <w:r>
        <w:rPr>
          <w:rFonts w:hint="eastAsia"/>
          <w:b/>
        </w:rPr>
        <w:t>。</w:t>
      </w:r>
    </w:p>
    <w:p w:rsidR="00E820FC" w:rsidRDefault="005808E5" w:rsidP="005808E5">
      <w:pPr>
        <w:pStyle w:val="a0"/>
        <w:ind w:left="200" w:firstLineChars="0" w:firstLine="0"/>
        <w:rPr>
          <w:b/>
        </w:rPr>
      </w:pPr>
      <w:r>
        <w:rPr>
          <w:rFonts w:hint="eastAsia"/>
          <w:b/>
        </w:rPr>
        <w:t>2.</w:t>
      </w:r>
      <w:r w:rsidR="000560B5">
        <w:rPr>
          <w:rFonts w:hint="eastAsia"/>
          <w:b/>
        </w:rPr>
        <w:t>在全体数据集中随机选择一个点</w:t>
      </w:r>
      <w:r w:rsidR="0018626B">
        <w:rPr>
          <w:rFonts w:hint="eastAsia"/>
          <w:b/>
        </w:rPr>
        <w:t>,</w:t>
      </w:r>
      <w:r w:rsidR="0018626B">
        <w:rPr>
          <w:rFonts w:hint="eastAsia"/>
          <w:b/>
        </w:rPr>
        <w:t>按照公式计算</w:t>
      </w:r>
      <w:r w:rsidR="0018626B" w:rsidRPr="0018626B">
        <w:rPr>
          <w:b/>
        </w:rPr>
        <w:t>sub-gradient</w:t>
      </w:r>
      <w:r w:rsidRPr="0018626B">
        <w:rPr>
          <w:rFonts w:hint="eastAsia"/>
          <w:b/>
        </w:rPr>
        <w:t>（</w:t>
      </w:r>
      <w:r w:rsidR="00003306">
        <w:rPr>
          <w:rFonts w:hint="eastAsia"/>
          <w:b/>
        </w:rPr>
        <w:t>重复，</w:t>
      </w:r>
      <w:r>
        <w:rPr>
          <w:rFonts w:hint="eastAsia"/>
          <w:b/>
        </w:rPr>
        <w:t>直接</w:t>
      </w:r>
      <w:bookmarkStart w:id="0" w:name="_GoBack"/>
      <w:bookmarkEnd w:id="0"/>
      <w:r>
        <w:rPr>
          <w:rFonts w:hint="eastAsia"/>
          <w:b/>
        </w:rPr>
        <w:t>一次性在外面取完）</w:t>
      </w:r>
    </w:p>
    <w:p w:rsidR="005808E5" w:rsidRDefault="005334D7" w:rsidP="005808E5">
      <w:pPr>
        <w:pStyle w:val="a0"/>
        <w:ind w:left="200" w:firstLineChars="0" w:firstLine="0"/>
        <w:rPr>
          <w:b/>
        </w:rPr>
      </w:pPr>
      <w:r>
        <w:rPr>
          <w:b/>
        </w:rPr>
        <w:t>3.</w:t>
      </w:r>
      <w:r>
        <w:rPr>
          <w:rFonts w:hint="eastAsia"/>
          <w:b/>
        </w:rPr>
        <w:t>根据梯度下降公式更新</w:t>
      </w:r>
      <w:r>
        <w:rPr>
          <w:rFonts w:hint="eastAsia"/>
          <w:b/>
        </w:rPr>
        <w:t>beta</w:t>
      </w:r>
      <w:r w:rsidR="004C561D">
        <w:rPr>
          <w:rFonts w:hint="eastAsia"/>
          <w:b/>
        </w:rPr>
        <w:t>。</w:t>
      </w:r>
    </w:p>
    <w:p w:rsidR="00A0211C" w:rsidRDefault="00A0211C" w:rsidP="005808E5">
      <w:pPr>
        <w:pStyle w:val="a0"/>
        <w:ind w:left="200" w:firstLineChars="0" w:firstLine="0"/>
        <w:rPr>
          <w:b/>
        </w:rPr>
      </w:pPr>
      <w:r>
        <w:rPr>
          <w:rFonts w:hint="eastAsia"/>
          <w:b/>
        </w:rPr>
        <w:t>4.</w:t>
      </w:r>
      <w:r w:rsidR="0048782F">
        <w:rPr>
          <w:rFonts w:hint="eastAsia"/>
          <w:b/>
        </w:rPr>
        <w:t>重复</w:t>
      </w:r>
      <w:r w:rsidR="0048782F">
        <w:rPr>
          <w:rFonts w:hint="eastAsia"/>
          <w:b/>
        </w:rPr>
        <w:t>2</w:t>
      </w:r>
      <w:r w:rsidR="0048782F">
        <w:rPr>
          <w:rFonts w:hint="eastAsia"/>
          <w:b/>
        </w:rPr>
        <w:t>和</w:t>
      </w:r>
      <w:r w:rsidR="0048782F">
        <w:rPr>
          <w:rFonts w:hint="eastAsia"/>
          <w:b/>
        </w:rPr>
        <w:t>3</w:t>
      </w:r>
      <w:r w:rsidR="0048782F">
        <w:rPr>
          <w:rFonts w:hint="eastAsia"/>
          <w:b/>
        </w:rPr>
        <w:t>直至</w:t>
      </w:r>
      <w:r w:rsidR="00E064C0">
        <w:rPr>
          <w:rFonts w:hint="eastAsia"/>
          <w:b/>
        </w:rPr>
        <w:t>达到想要测试的迭代次数</w:t>
      </w:r>
      <w:r w:rsidR="00E064C0">
        <w:rPr>
          <w:rFonts w:hint="eastAsia"/>
          <w:b/>
        </w:rPr>
        <w:t>t</w:t>
      </w:r>
      <w:r w:rsidR="00DE3D48">
        <w:rPr>
          <w:rFonts w:hint="eastAsia"/>
          <w:b/>
        </w:rPr>
        <w:t>（当</w:t>
      </w:r>
      <w:r w:rsidR="00DE3D48">
        <w:rPr>
          <w:rFonts w:hint="eastAsia"/>
          <w:b/>
        </w:rPr>
        <w:t>t=T</w:t>
      </w:r>
      <w:r w:rsidR="00DE3D48">
        <w:rPr>
          <w:rFonts w:hint="eastAsia"/>
          <w:b/>
        </w:rPr>
        <w:t>时，为最后结果）</w:t>
      </w:r>
      <w:r w:rsidR="00E064C0">
        <w:rPr>
          <w:rFonts w:hint="eastAsia"/>
          <w:b/>
        </w:rPr>
        <w:t>，将此时的</w:t>
      </w:r>
      <w:r w:rsidR="00E064C0">
        <w:rPr>
          <w:rFonts w:hint="eastAsia"/>
          <w:b/>
        </w:rPr>
        <w:t>beta</w:t>
      </w:r>
      <w:r w:rsidR="00E064C0">
        <w:rPr>
          <w:rFonts w:hint="eastAsia"/>
          <w:b/>
        </w:rPr>
        <w:t>作为模型参数，对训练数据和测试数据进行测试，画图，并计算出此时的目标函数值。</w:t>
      </w:r>
    </w:p>
    <w:p w:rsidR="00DE3D48" w:rsidRPr="0048782F" w:rsidRDefault="00DE3D48" w:rsidP="005808E5">
      <w:pPr>
        <w:pStyle w:val="a0"/>
        <w:ind w:left="200" w:firstLineChars="0" w:firstLine="0"/>
        <w:rPr>
          <w:rFonts w:hint="eastAsia"/>
          <w:b/>
        </w:rPr>
      </w:pPr>
    </w:p>
    <w:p w:rsidR="004C561D" w:rsidRPr="005334D7" w:rsidRDefault="004C561D" w:rsidP="005808E5">
      <w:pPr>
        <w:pStyle w:val="a0"/>
        <w:ind w:left="200" w:firstLineChars="0" w:firstLine="0"/>
        <w:rPr>
          <w:rFonts w:hint="eastAsia"/>
          <w:b/>
        </w:rPr>
      </w:pPr>
    </w:p>
    <w:p w:rsidR="00A976A8" w:rsidRDefault="00A976A8" w:rsidP="00A976A8">
      <w:pPr>
        <w:pStyle w:val="1"/>
        <w:rPr>
          <w:bCs/>
        </w:rPr>
      </w:pPr>
      <w:r w:rsidRPr="00BC2DFB">
        <w:rPr>
          <w:rFonts w:hint="eastAsia"/>
          <w:bCs/>
        </w:rPr>
        <w:t>结果</w:t>
      </w:r>
    </w:p>
    <w:p w:rsidR="00A976A8" w:rsidRDefault="00A976A8" w:rsidP="00A976A8">
      <w:pPr>
        <w:pStyle w:val="2"/>
        <w:spacing w:before="78" w:after="78"/>
      </w:pPr>
      <w:r>
        <w:t>实验设置</w:t>
      </w:r>
    </w:p>
    <w:p w:rsidR="00850C0E" w:rsidRDefault="00850C0E" w:rsidP="00850C0E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数据来源：</w:t>
      </w:r>
    </w:p>
    <w:p w:rsidR="00850C0E" w:rsidRDefault="00935F66" w:rsidP="00935F66">
      <w:pPr>
        <w:pStyle w:val="a0"/>
        <w:ind w:left="357" w:firstLineChars="0" w:firstLine="1"/>
      </w:pPr>
      <w:r>
        <w:tab/>
      </w:r>
      <w:r>
        <w:tab/>
      </w:r>
      <w:r w:rsidR="001353F6">
        <w:t>G</w:t>
      </w:r>
      <w:r w:rsidR="001353F6">
        <w:rPr>
          <w:rFonts w:hint="eastAsia"/>
        </w:rPr>
        <w:t>erman</w:t>
      </w:r>
      <w:r w:rsidR="00A72085">
        <w:rPr>
          <w:rFonts w:hint="eastAsia"/>
        </w:rPr>
        <w:t>数据集</w:t>
      </w:r>
      <w:r w:rsidR="001353F6">
        <w:rPr>
          <w:rFonts w:hint="eastAsia"/>
        </w:rPr>
        <w:t>来源于：</w:t>
      </w:r>
      <w:r w:rsidR="001353F6">
        <w:t xml:space="preserve">Professor Dr. Hans Hofmann </w:t>
      </w:r>
      <w:proofErr w:type="spellStart"/>
      <w:r w:rsidR="001353F6">
        <w:t>Institut</w:t>
      </w:r>
      <w:proofErr w:type="spellEnd"/>
      <w:r w:rsidR="001353F6">
        <w:t xml:space="preserve"> </w:t>
      </w:r>
      <w:proofErr w:type="spellStart"/>
      <w:r w:rsidR="001353F6">
        <w:t>f"ur</w:t>
      </w:r>
      <w:proofErr w:type="spellEnd"/>
      <w:r w:rsidR="001353F6">
        <w:t xml:space="preserve"> </w:t>
      </w:r>
      <w:proofErr w:type="spellStart"/>
      <w:r w:rsidR="001353F6">
        <w:t>Statistik</w:t>
      </w:r>
      <w:proofErr w:type="spellEnd"/>
      <w:r w:rsidR="001353F6">
        <w:t xml:space="preserve"> und "</w:t>
      </w:r>
      <w:proofErr w:type="spellStart"/>
      <w:proofErr w:type="gramStart"/>
      <w:r w:rsidR="001353F6">
        <w:t>Okonometrie</w:t>
      </w:r>
      <w:proofErr w:type="spellEnd"/>
      <w:r w:rsidR="001353F6">
        <w:t xml:space="preserve">  </w:t>
      </w:r>
      <w:proofErr w:type="spellStart"/>
      <w:r w:rsidR="001353F6">
        <w:t>Universit</w:t>
      </w:r>
      <w:proofErr w:type="gramEnd"/>
      <w:r w:rsidR="001353F6">
        <w:t>"at</w:t>
      </w:r>
      <w:proofErr w:type="spellEnd"/>
      <w:r w:rsidR="001353F6">
        <w:t xml:space="preserve"> Hamburg FB </w:t>
      </w:r>
      <w:proofErr w:type="spellStart"/>
      <w:r w:rsidR="001353F6">
        <w:t>Wirtschaftswissenschaften</w:t>
      </w:r>
      <w:proofErr w:type="spellEnd"/>
      <w:r w:rsidR="001353F6">
        <w:t xml:space="preserve"> Von-</w:t>
      </w:r>
      <w:proofErr w:type="spellStart"/>
      <w:r w:rsidR="001353F6">
        <w:t>Melle</w:t>
      </w:r>
      <w:proofErr w:type="spellEnd"/>
      <w:r w:rsidR="001353F6">
        <w:t>-Park 5 2000 Hamburg 13</w:t>
      </w:r>
      <w:r w:rsidR="00967C72">
        <w:rPr>
          <w:rFonts w:hint="eastAsia"/>
        </w:rPr>
        <w:t>.</w:t>
      </w:r>
    </w:p>
    <w:p w:rsidR="00850C0E" w:rsidRPr="00935F66" w:rsidRDefault="00935F66" w:rsidP="00935F66">
      <w:pPr>
        <w:pStyle w:val="a0"/>
        <w:ind w:left="357" w:firstLineChars="0" w:firstLine="0"/>
      </w:pPr>
      <w:r>
        <w:tab/>
      </w:r>
      <w:r>
        <w:tab/>
      </w:r>
      <w:r w:rsidR="006030AC">
        <w:rPr>
          <w:rFonts w:hint="eastAsia"/>
        </w:rPr>
        <w:t>MNIST</w:t>
      </w:r>
      <w:r w:rsidR="006030AC">
        <w:rPr>
          <w:rFonts w:hint="eastAsia"/>
        </w:rPr>
        <w:t>数据集来源于：</w:t>
      </w:r>
      <w:r w:rsidR="00366B3D" w:rsidRPr="00366B3D">
        <w:t>It is a subset of a larger set available from NIST</w:t>
      </w:r>
      <w:r w:rsidR="00366B3D">
        <w:rPr>
          <w:rFonts w:hint="eastAsia"/>
        </w:rPr>
        <w:t>。</w:t>
      </w:r>
      <w:r w:rsidR="008D5FAE">
        <w:rPr>
          <w:rFonts w:hint="eastAsia"/>
        </w:rPr>
        <w:t>It</w:t>
      </w:r>
      <w:r w:rsidR="002A0151">
        <w:t xml:space="preserve"> </w:t>
      </w:r>
      <w:r w:rsidR="00735239">
        <w:t>was</w:t>
      </w:r>
      <w:r w:rsidR="002A0151" w:rsidRPr="002A0151">
        <w:t xml:space="preserve"> originally selected and experimented with by Chris Burges and Corinna Cortes using bounding-box normalization and centering</w:t>
      </w:r>
      <w:r w:rsidR="00954A00">
        <w:t>.</w:t>
      </w:r>
    </w:p>
    <w:p w:rsidR="003A78A6" w:rsidRDefault="003A78A6" w:rsidP="003A78A6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数据预处理：</w:t>
      </w:r>
    </w:p>
    <w:p w:rsidR="00850C0E" w:rsidRDefault="00130234" w:rsidP="00520553">
      <w:pPr>
        <w:pStyle w:val="a0"/>
        <w:ind w:left="792" w:firstLineChars="0" w:firstLine="0"/>
      </w:pPr>
      <w:r>
        <w:rPr>
          <w:rFonts w:hint="eastAsia"/>
        </w:rPr>
        <w:t>由于题目给的数据都是数值型数据，所以不需要预处理。</w:t>
      </w:r>
    </w:p>
    <w:p w:rsidR="003A78A6" w:rsidRDefault="003A78A6" w:rsidP="003A78A6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参数设置</w:t>
      </w:r>
      <w:r w:rsidR="00BD0D57">
        <w:rPr>
          <w:rFonts w:hint="eastAsia"/>
        </w:rPr>
        <w:t>：</w:t>
      </w:r>
    </w:p>
    <w:p w:rsidR="00BB41E6" w:rsidRDefault="000548D3" w:rsidP="00BB41E6">
      <w:pPr>
        <w:pStyle w:val="a0"/>
        <w:ind w:left="792" w:firstLineChars="0" w:firstLine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german</w:t>
      </w:r>
      <w:proofErr w:type="spellEnd"/>
      <w:r>
        <w:rPr>
          <w:rFonts w:hint="eastAsia"/>
        </w:rPr>
        <w:t>数据集：在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Medoids</w:t>
      </w:r>
      <w:proofErr w:type="spellEnd"/>
      <w:r>
        <w:rPr>
          <w:rFonts w:hint="eastAsia"/>
        </w:rPr>
        <w:t>算法中设置聚类数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=500,</w:t>
      </w:r>
      <w:r w:rsidR="00DE54F8">
        <w:t>T=50</w:t>
      </w:r>
      <w:r w:rsidR="001F5958">
        <w:t>.</w:t>
      </w:r>
      <w:r w:rsidR="001F5958">
        <w:rPr>
          <w:rFonts w:hint="eastAsia"/>
        </w:rPr>
        <w:t>在</w:t>
      </w:r>
      <w:r w:rsidR="001F5958" w:rsidRPr="001F5958">
        <w:t>spectral clustering</w:t>
      </w:r>
      <w:r w:rsidR="001F5958">
        <w:rPr>
          <w:rFonts w:hint="eastAsia"/>
        </w:rPr>
        <w:t>算法中</w:t>
      </w:r>
      <w:r w:rsidR="001F5958">
        <w:rPr>
          <w:rFonts w:hint="eastAsia"/>
        </w:rPr>
        <w:t>K=</w:t>
      </w:r>
      <w:r w:rsidR="001F5958">
        <w:t>2</w:t>
      </w:r>
      <w:r w:rsidR="001F5958">
        <w:rPr>
          <w:rFonts w:hint="eastAsia"/>
        </w:rPr>
        <w:t>，</w:t>
      </w:r>
      <w:r w:rsidR="001F5958">
        <w:rPr>
          <w:rFonts w:hint="eastAsia"/>
        </w:rPr>
        <w:t>k={</w:t>
      </w:r>
      <w:r w:rsidR="001F5958">
        <w:t>3,6,9</w:t>
      </w:r>
      <w:r w:rsidR="001F5958">
        <w:rPr>
          <w:rFonts w:hint="eastAsia"/>
        </w:rPr>
        <w:t>}</w:t>
      </w:r>
      <w:r w:rsidR="00E33D21">
        <w:t>.</w:t>
      </w:r>
    </w:p>
    <w:p w:rsidR="00E33D21" w:rsidRPr="008D0785" w:rsidRDefault="00E33D21" w:rsidP="008D0785">
      <w:pPr>
        <w:pStyle w:val="a0"/>
        <w:ind w:left="792" w:firstLineChars="0" w:firstLine="0"/>
      </w:pPr>
      <w:r>
        <w:rPr>
          <w:rFonts w:hint="eastAsia"/>
        </w:rPr>
        <w:t>对于</w:t>
      </w:r>
      <w:r>
        <w:rPr>
          <w:rFonts w:hint="eastAsia"/>
        </w:rPr>
        <w:t>MNIST</w:t>
      </w:r>
      <w:r>
        <w:rPr>
          <w:rFonts w:hint="eastAsia"/>
        </w:rPr>
        <w:t>数据集：在</w:t>
      </w:r>
      <w:r>
        <w:rPr>
          <w:rFonts w:hint="eastAsia"/>
        </w:rPr>
        <w:t>K-</w:t>
      </w:r>
      <w:proofErr w:type="spellStart"/>
      <w:r>
        <w:rPr>
          <w:rFonts w:hint="eastAsia"/>
        </w:rPr>
        <w:t>Medoids</w:t>
      </w:r>
      <w:proofErr w:type="spellEnd"/>
      <w:r>
        <w:rPr>
          <w:rFonts w:hint="eastAsia"/>
        </w:rPr>
        <w:t>算法中设置聚类数</w:t>
      </w:r>
      <w:r>
        <w:rPr>
          <w:rFonts w:hint="eastAsia"/>
        </w:rPr>
        <w:t>K=</w:t>
      </w:r>
      <w:r>
        <w:t>10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=500,T=30.</w:t>
      </w:r>
      <w:r>
        <w:rPr>
          <w:rFonts w:hint="eastAsia"/>
        </w:rPr>
        <w:t>在</w:t>
      </w:r>
      <w:r w:rsidRPr="001F5958">
        <w:t>spectral clustering</w:t>
      </w:r>
      <w:r>
        <w:rPr>
          <w:rFonts w:hint="eastAsia"/>
        </w:rPr>
        <w:t>算法中</w:t>
      </w:r>
      <w:r>
        <w:rPr>
          <w:rFonts w:hint="eastAsia"/>
        </w:rPr>
        <w:t>K=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k={</w:t>
      </w:r>
      <w:r>
        <w:t>3,6,9</w:t>
      </w:r>
      <w:r>
        <w:rPr>
          <w:rFonts w:hint="eastAsia"/>
        </w:rPr>
        <w:t>}</w:t>
      </w:r>
      <w:r w:rsidR="008D0785">
        <w:t>.</w:t>
      </w:r>
    </w:p>
    <w:p w:rsidR="00A976A8" w:rsidRDefault="00A976A8" w:rsidP="00A976A8">
      <w:pPr>
        <w:pStyle w:val="2"/>
        <w:spacing w:before="78" w:after="78"/>
      </w:pPr>
      <w:r>
        <w:rPr>
          <w:rFonts w:hint="eastAsia"/>
        </w:rPr>
        <w:t>实</w:t>
      </w:r>
      <w:r>
        <w:t>验结果</w:t>
      </w:r>
    </w:p>
    <w:p w:rsidR="00A976A8" w:rsidRDefault="003137E2" w:rsidP="00A976A8">
      <w:pPr>
        <w:pStyle w:val="a0"/>
        <w:ind w:firstLineChars="0" w:firstLine="0"/>
      </w:pPr>
      <w:r>
        <w:rPr>
          <w:rFonts w:hint="eastAsia"/>
        </w:rPr>
        <w:t>分别对</w:t>
      </w:r>
      <w:proofErr w:type="spellStart"/>
      <w:r>
        <w:rPr>
          <w:rFonts w:hint="eastAsia"/>
        </w:rPr>
        <w:t>german</w:t>
      </w:r>
      <w:proofErr w:type="spellEnd"/>
      <w:r>
        <w:rPr>
          <w:rFonts w:hint="eastAsia"/>
        </w:rPr>
        <w:t>和</w:t>
      </w:r>
      <w:r>
        <w:rPr>
          <w:rFonts w:hint="eastAsia"/>
        </w:rPr>
        <w:t>MNIST</w:t>
      </w:r>
      <w:r>
        <w:rPr>
          <w:rFonts w:hint="eastAsia"/>
        </w:rPr>
        <w:t>两个数据集进行实验，得到</w:t>
      </w:r>
      <w:r w:rsidR="00127BB6">
        <w:rPr>
          <w:rFonts w:hint="eastAsia"/>
        </w:rPr>
        <w:t>他们的纯度和</w:t>
      </w:r>
      <w:proofErr w:type="gramStart"/>
      <w:r w:rsidR="00127BB6">
        <w:rPr>
          <w:rFonts w:hint="eastAsia"/>
        </w:rPr>
        <w:t>基尼</w:t>
      </w:r>
      <w:proofErr w:type="gramEnd"/>
      <w:r w:rsidR="00127BB6">
        <w:rPr>
          <w:rFonts w:hint="eastAsia"/>
        </w:rPr>
        <w:t>指数</w:t>
      </w:r>
      <w:r>
        <w:rPr>
          <w:rFonts w:hint="eastAsia"/>
        </w:rPr>
        <w:t>结果如下表：</w:t>
      </w:r>
    </w:p>
    <w:p w:rsidR="003137E2" w:rsidRDefault="003137E2" w:rsidP="00A976A8">
      <w:pPr>
        <w:pStyle w:val="a0"/>
        <w:ind w:firstLineChars="0" w:firstLine="0"/>
      </w:pPr>
    </w:p>
    <w:p w:rsidR="00A976A8" w:rsidRPr="0065084A" w:rsidRDefault="00A976A8" w:rsidP="00A976A8">
      <w:pPr>
        <w:pStyle w:val="a0"/>
        <w:ind w:firstLineChars="0" w:firstLine="0"/>
      </w:pPr>
    </w:p>
    <w:p w:rsidR="00AF634C" w:rsidRPr="00A976A8" w:rsidRDefault="00003306" w:rsidP="00721C00"/>
    <w:sectPr w:rsidR="00AF634C" w:rsidRPr="00A976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C3240"/>
    <w:multiLevelType w:val="hybridMultilevel"/>
    <w:tmpl w:val="5F84CADA"/>
    <w:lvl w:ilvl="0" w:tplc="ADC28100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 w15:restartNumberingAfterBreak="0">
    <w:nsid w:val="28895996"/>
    <w:multiLevelType w:val="hybridMultilevel"/>
    <w:tmpl w:val="2CC4E296"/>
    <w:lvl w:ilvl="0" w:tplc="EC96F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BA7690"/>
    <w:multiLevelType w:val="hybridMultilevel"/>
    <w:tmpl w:val="78FE16B6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3EF91019"/>
    <w:multiLevelType w:val="hybridMultilevel"/>
    <w:tmpl w:val="09FED5A6"/>
    <w:lvl w:ilvl="0" w:tplc="0409000B">
      <w:start w:val="1"/>
      <w:numFmt w:val="bullet"/>
      <w:lvlText w:val=""/>
      <w:lvlJc w:val="left"/>
      <w:pPr>
        <w:ind w:left="7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2" w:hanging="420"/>
      </w:pPr>
      <w:rPr>
        <w:rFonts w:ascii="Wingdings" w:hAnsi="Wingdings" w:hint="default"/>
      </w:rPr>
    </w:lvl>
  </w:abstractNum>
  <w:abstractNum w:abstractNumId="4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72DA573E"/>
    <w:multiLevelType w:val="hybridMultilevel"/>
    <w:tmpl w:val="304405A0"/>
    <w:lvl w:ilvl="0" w:tplc="A85C78C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CA0"/>
    <w:rsid w:val="00003306"/>
    <w:rsid w:val="000236AE"/>
    <w:rsid w:val="00050562"/>
    <w:rsid w:val="000548D3"/>
    <w:rsid w:val="000560B5"/>
    <w:rsid w:val="000609EB"/>
    <w:rsid w:val="000F7369"/>
    <w:rsid w:val="00102856"/>
    <w:rsid w:val="00127BB6"/>
    <w:rsid w:val="00130234"/>
    <w:rsid w:val="001353F6"/>
    <w:rsid w:val="0013597B"/>
    <w:rsid w:val="00177151"/>
    <w:rsid w:val="0018626B"/>
    <w:rsid w:val="001E5C05"/>
    <w:rsid w:val="001F28B8"/>
    <w:rsid w:val="001F5958"/>
    <w:rsid w:val="00225887"/>
    <w:rsid w:val="00291CD7"/>
    <w:rsid w:val="002958CD"/>
    <w:rsid w:val="002A0151"/>
    <w:rsid w:val="002E734F"/>
    <w:rsid w:val="00303E58"/>
    <w:rsid w:val="003137E2"/>
    <w:rsid w:val="00366B3D"/>
    <w:rsid w:val="0039134C"/>
    <w:rsid w:val="003A78A6"/>
    <w:rsid w:val="003D766B"/>
    <w:rsid w:val="003E29B3"/>
    <w:rsid w:val="00413503"/>
    <w:rsid w:val="00435CE9"/>
    <w:rsid w:val="004367F5"/>
    <w:rsid w:val="004730D7"/>
    <w:rsid w:val="0048782F"/>
    <w:rsid w:val="00490FA5"/>
    <w:rsid w:val="004B3115"/>
    <w:rsid w:val="004C561D"/>
    <w:rsid w:val="004D7951"/>
    <w:rsid w:val="00520553"/>
    <w:rsid w:val="005334D7"/>
    <w:rsid w:val="005808E5"/>
    <w:rsid w:val="005A6C17"/>
    <w:rsid w:val="005C25A2"/>
    <w:rsid w:val="005D7376"/>
    <w:rsid w:val="005E090D"/>
    <w:rsid w:val="005E5CAD"/>
    <w:rsid w:val="006030AC"/>
    <w:rsid w:val="00663D9F"/>
    <w:rsid w:val="00667542"/>
    <w:rsid w:val="00706F7C"/>
    <w:rsid w:val="00721C00"/>
    <w:rsid w:val="00735239"/>
    <w:rsid w:val="00747385"/>
    <w:rsid w:val="00764F60"/>
    <w:rsid w:val="0077590B"/>
    <w:rsid w:val="00791865"/>
    <w:rsid w:val="007D2980"/>
    <w:rsid w:val="008276E5"/>
    <w:rsid w:val="0084529A"/>
    <w:rsid w:val="00850C0E"/>
    <w:rsid w:val="0089213B"/>
    <w:rsid w:val="008D0785"/>
    <w:rsid w:val="008D5FAE"/>
    <w:rsid w:val="00935F66"/>
    <w:rsid w:val="009376EF"/>
    <w:rsid w:val="00954A00"/>
    <w:rsid w:val="00967C72"/>
    <w:rsid w:val="009D4455"/>
    <w:rsid w:val="00A0211C"/>
    <w:rsid w:val="00A059ED"/>
    <w:rsid w:val="00A41D46"/>
    <w:rsid w:val="00A52765"/>
    <w:rsid w:val="00A72085"/>
    <w:rsid w:val="00A7287F"/>
    <w:rsid w:val="00A83DAD"/>
    <w:rsid w:val="00A976A8"/>
    <w:rsid w:val="00B16306"/>
    <w:rsid w:val="00B85795"/>
    <w:rsid w:val="00B94ED5"/>
    <w:rsid w:val="00BA38C7"/>
    <w:rsid w:val="00BB41E6"/>
    <w:rsid w:val="00BD0D57"/>
    <w:rsid w:val="00BE6103"/>
    <w:rsid w:val="00C61FED"/>
    <w:rsid w:val="00C64871"/>
    <w:rsid w:val="00C653FF"/>
    <w:rsid w:val="00C81F07"/>
    <w:rsid w:val="00C858A3"/>
    <w:rsid w:val="00D04054"/>
    <w:rsid w:val="00D43287"/>
    <w:rsid w:val="00D61921"/>
    <w:rsid w:val="00D771D1"/>
    <w:rsid w:val="00DD6B64"/>
    <w:rsid w:val="00DE3D48"/>
    <w:rsid w:val="00DE54F8"/>
    <w:rsid w:val="00DF3372"/>
    <w:rsid w:val="00E064C0"/>
    <w:rsid w:val="00E33D21"/>
    <w:rsid w:val="00E55458"/>
    <w:rsid w:val="00E820FC"/>
    <w:rsid w:val="00EC642B"/>
    <w:rsid w:val="00EE0EB2"/>
    <w:rsid w:val="00EF562C"/>
    <w:rsid w:val="00F06F7E"/>
    <w:rsid w:val="00F10F25"/>
    <w:rsid w:val="00FD3CA0"/>
    <w:rsid w:val="00F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D1A0"/>
  <w15:chartTrackingRefBased/>
  <w15:docId w15:val="{3C3D0A89-D364-4655-ABCC-34562E25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A976A8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ascii="Times New Roman" w:eastAsia="黑体" w:hAnsi="Times New Roman" w:cs="Times New Roman"/>
      <w:kern w:val="0"/>
      <w:szCs w:val="20"/>
    </w:rPr>
  </w:style>
  <w:style w:type="paragraph" w:styleId="2">
    <w:name w:val="heading 2"/>
    <w:basedOn w:val="a"/>
    <w:next w:val="a0"/>
    <w:link w:val="20"/>
    <w:qFormat/>
    <w:rsid w:val="00A976A8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ascii="Times New Roman" w:eastAsia="黑体" w:hAnsi="Times New Roman" w:cs="Times New Roman"/>
      <w:kern w:val="0"/>
      <w:sz w:val="18"/>
      <w:szCs w:val="20"/>
    </w:rPr>
  </w:style>
  <w:style w:type="paragraph" w:styleId="3">
    <w:name w:val="heading 3"/>
    <w:basedOn w:val="a"/>
    <w:next w:val="a0"/>
    <w:link w:val="30"/>
    <w:autoRedefine/>
    <w:qFormat/>
    <w:rsid w:val="00A976A8"/>
    <w:pPr>
      <w:keepNext/>
      <w:keepLines/>
      <w:numPr>
        <w:ilvl w:val="2"/>
        <w:numId w:val="1"/>
      </w:numPr>
      <w:tabs>
        <w:tab w:val="left" w:pos="561"/>
      </w:tabs>
      <w:overflowPunct w:val="0"/>
      <w:jc w:val="left"/>
      <w:outlineLvl w:val="2"/>
    </w:pPr>
    <w:rPr>
      <w:rFonts w:ascii="Times New Roman" w:eastAsia="宋体" w:hAnsi="Times New Roman" w:cs="Times New Roman"/>
      <w:sz w:val="18"/>
      <w:szCs w:val="20"/>
    </w:rPr>
  </w:style>
  <w:style w:type="paragraph" w:styleId="4">
    <w:name w:val="heading 4"/>
    <w:basedOn w:val="a"/>
    <w:next w:val="a"/>
    <w:link w:val="40"/>
    <w:qFormat/>
    <w:rsid w:val="00A976A8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 w:cs="Times New Roman"/>
      <w:sz w:val="18"/>
      <w:szCs w:val="20"/>
    </w:rPr>
  </w:style>
  <w:style w:type="paragraph" w:styleId="5">
    <w:name w:val="heading 5"/>
    <w:basedOn w:val="a"/>
    <w:next w:val="a"/>
    <w:link w:val="50"/>
    <w:qFormat/>
    <w:rsid w:val="00A976A8"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A976A8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rFonts w:ascii="Times New Roman" w:eastAsia="宋体" w:hAnsi="Times New Roman" w:cs="Times New Roman"/>
      <w:sz w:val="18"/>
      <w:szCs w:val="20"/>
    </w:rPr>
  </w:style>
  <w:style w:type="paragraph" w:styleId="7">
    <w:name w:val="heading 7"/>
    <w:basedOn w:val="a"/>
    <w:next w:val="a"/>
    <w:link w:val="70"/>
    <w:qFormat/>
    <w:rsid w:val="00A976A8"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A976A8"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 w:cs="Times New Roman"/>
      <w:sz w:val="24"/>
      <w:szCs w:val="20"/>
    </w:rPr>
  </w:style>
  <w:style w:type="paragraph" w:styleId="9">
    <w:name w:val="heading 9"/>
    <w:basedOn w:val="a"/>
    <w:next w:val="a"/>
    <w:link w:val="90"/>
    <w:qFormat/>
    <w:rsid w:val="00A976A8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 w:cs="Times New Roman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autoRedefine/>
    <w:semiHidden/>
    <w:rsid w:val="00721C00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styleId="a5">
    <w:name w:val="Subtitle"/>
    <w:basedOn w:val="a"/>
    <w:next w:val="a"/>
    <w:link w:val="a6"/>
    <w:qFormat/>
    <w:rsid w:val="00721C00"/>
    <w:pPr>
      <w:overflowPunct w:val="0"/>
      <w:spacing w:before="320"/>
      <w:outlineLvl w:val="0"/>
    </w:pPr>
    <w:rPr>
      <w:rFonts w:ascii="Times New Roman" w:eastAsia="黑体" w:hAnsi="Times New Roman" w:cs="Times New Roman"/>
      <w:sz w:val="36"/>
      <w:szCs w:val="20"/>
    </w:rPr>
  </w:style>
  <w:style w:type="character" w:customStyle="1" w:styleId="a6">
    <w:name w:val="副标题 字符"/>
    <w:basedOn w:val="a1"/>
    <w:link w:val="a5"/>
    <w:rsid w:val="00721C00"/>
    <w:rPr>
      <w:rFonts w:ascii="Times New Roman" w:eastAsia="黑体" w:hAnsi="Times New Roman" w:cs="Times New Roman"/>
      <w:sz w:val="36"/>
      <w:szCs w:val="20"/>
    </w:rPr>
  </w:style>
  <w:style w:type="paragraph" w:customStyle="1" w:styleId="a7">
    <w:name w:val="作者"/>
    <w:basedOn w:val="a"/>
    <w:next w:val="a"/>
    <w:rsid w:val="00721C00"/>
    <w:pPr>
      <w:overflowPunct w:val="0"/>
      <w:spacing w:before="160" w:after="240" w:line="0" w:lineRule="atLeast"/>
      <w:jc w:val="left"/>
    </w:pPr>
    <w:rPr>
      <w:rFonts w:ascii="Times New Roman" w:eastAsia="仿宋_GB2312" w:hAnsi="Times New Roman" w:cs="Times New Roman"/>
      <w:w w:val="66"/>
      <w:sz w:val="28"/>
      <w:szCs w:val="20"/>
    </w:rPr>
  </w:style>
  <w:style w:type="character" w:styleId="a8">
    <w:name w:val="Hyperlink"/>
    <w:uiPriority w:val="99"/>
    <w:semiHidden/>
    <w:rsid w:val="00721C00"/>
    <w:rPr>
      <w:color w:val="0000FF"/>
      <w:u w:val="single"/>
    </w:rPr>
  </w:style>
  <w:style w:type="paragraph" w:customStyle="1" w:styleId="a9">
    <w:name w:val="单位"/>
    <w:rsid w:val="00721C00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character" w:customStyle="1" w:styleId="10">
    <w:name w:val="标题 1 字符"/>
    <w:basedOn w:val="a1"/>
    <w:link w:val="1"/>
    <w:rsid w:val="00A976A8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A976A8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A976A8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A976A8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A976A8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A976A8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A976A8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A976A8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A976A8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a"/>
    <w:semiHidden/>
    <w:rsid w:val="00A976A8"/>
    <w:pPr>
      <w:tabs>
        <w:tab w:val="left" w:pos="357"/>
      </w:tabs>
      <w:overflowPunct w:val="0"/>
      <w:ind w:firstLineChars="200" w:firstLine="20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a">
    <w:name w:val="正文文本 字符"/>
    <w:basedOn w:val="a1"/>
    <w:link w:val="a0"/>
    <w:semiHidden/>
    <w:rsid w:val="00A976A8"/>
    <w:rPr>
      <w:rFonts w:ascii="Times New Roman" w:eastAsia="宋体" w:hAnsi="Times New Roman" w:cs="Times New Roman"/>
      <w:sz w:val="18"/>
      <w:szCs w:val="20"/>
    </w:rPr>
  </w:style>
  <w:style w:type="character" w:styleId="ab">
    <w:name w:val="Placeholder Text"/>
    <w:basedOn w:val="a1"/>
    <w:uiPriority w:val="99"/>
    <w:semiHidden/>
    <w:rsid w:val="00C648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software\mathtype\Office%20Support\64\MathType%20Commands%206%20For%20Word%202013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4699-FAD4-4AB5-99C0-99FDFCD9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MathType Commands 6 For Word 2013.dotm</Template>
  <TotalTime>97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chendongdong</dc:creator>
  <cp:keywords/>
  <dc:description/>
  <cp:lastModifiedBy>chendongdong</cp:lastModifiedBy>
  <cp:revision>119</cp:revision>
  <dcterms:created xsi:type="dcterms:W3CDTF">2016-11-01T06:18:00Z</dcterms:created>
  <dcterms:modified xsi:type="dcterms:W3CDTF">2016-11-03T11:53:00Z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